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http://www.go4expert.com/articles/design-pattern-simple-examples-t5127/#strategy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User</dc:creator>
  <cp:lastModifiedBy>User</cp:lastModifiedBy>
  <dcterms:modified xsi:type="dcterms:W3CDTF">2015-10-29T13:21:26Z</dcterms:modified>
  <dc:title>Test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